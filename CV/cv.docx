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A1352B" w:rsidP="00A1352B">
            <w:pPr>
              <w:pStyle w:val="Title"/>
              <w:jc w:val="left"/>
            </w:pPr>
            <w:r>
              <w:t>MANISH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GHIMIRE</w:t>
            </w:r>
            <w:r>
              <w:rPr>
                <w:noProof/>
              </w:rPr>
              <w:t xml:space="preserve"> </w:t>
            </w:r>
          </w:p>
          <w:p w:rsidR="00692703" w:rsidRPr="00CF1A49" w:rsidRDefault="00A1352B" w:rsidP="00A1352B">
            <w:pPr>
              <w:pStyle w:val="ContactInfo"/>
              <w:contextualSpacing w:val="0"/>
              <w:jc w:val="left"/>
            </w:pPr>
            <w:r>
              <w:t>BUTWAL-11,DEVINAGAR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F2FB60973CE5401E957B71EE180F1C93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9700000000</w:t>
            </w:r>
          </w:p>
          <w:p w:rsidR="00692703" w:rsidRPr="00CF1A49" w:rsidRDefault="00A1352B" w:rsidP="00A1352B">
            <w:pPr>
              <w:pStyle w:val="ContactInfoEmphasis"/>
              <w:contextualSpacing w:val="0"/>
              <w:jc w:val="left"/>
            </w:pPr>
            <w:r>
              <w:t>Ghimiremanish007@gmail.com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6D3C906931554ABD8C1FCDCDADB393D7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manishghimire01.com.np</w:t>
            </w:r>
            <w:bookmarkStart w:id="0" w:name="_GoBack"/>
            <w:bookmarkEnd w:id="0"/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A1352B" w:rsidP="00A1352B">
            <w:pPr>
              <w:contextualSpacing w:val="0"/>
            </w:pPr>
            <w:r>
              <w:t>Hey there I am Manish Ghimire. I live in Butwal city, Nepal as a student majoring in Computer Application (BCA). I enjoy learning and listening to music. I am also a web developer and have a basic knowledge of designing.</w:t>
            </w:r>
          </w:p>
        </w:tc>
      </w:tr>
    </w:tbl>
    <w:sdt>
      <w:sdtPr>
        <w:alias w:val="Education:"/>
        <w:tag w:val="Education:"/>
        <w:id w:val="-1908763273"/>
        <w:placeholder>
          <w:docPart w:val="85CE8A96D863424EB37B19011F505D1B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A1352B" w:rsidP="001D0BF1">
            <w:pPr>
              <w:pStyle w:val="Heading3"/>
              <w:contextualSpacing w:val="0"/>
              <w:outlineLvl w:val="2"/>
            </w:pPr>
            <w:r>
              <w:t>2076</w:t>
            </w:r>
          </w:p>
          <w:p w:rsidR="001D0BF1" w:rsidRPr="00CF1A49" w:rsidRDefault="00A1352B" w:rsidP="001D0BF1">
            <w:pPr>
              <w:pStyle w:val="Heading2"/>
              <w:contextualSpacing w:val="0"/>
              <w:outlineLvl w:val="1"/>
            </w:pPr>
            <w:r>
              <w:t>SEE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NABIN AUDHYOGIC KADAR BAHADUR RITA SECONDARY SCHOOL</w:t>
            </w:r>
          </w:p>
          <w:sdt>
            <w:sdtPr>
              <w:alias w:val="Enter education details 1:"/>
              <w:tag w:val="Enter education details 1:"/>
              <w:id w:val="199909898"/>
              <w:placeholder>
                <w:docPart w:val="B1AB68ABFA7C4270A2B96C29990E283D"/>
              </w:placeholder>
              <w:temporary/>
              <w:showingPlcHdr/>
              <w15:appearance w15:val="hidden"/>
            </w:sdtPr>
            <w:sdtEndPr/>
            <w:sdtContent>
              <w:p w:rsidR="007538DC" w:rsidRPr="00CF1A49" w:rsidRDefault="001D0BF1" w:rsidP="007538DC">
                <w:pPr>
                  <w:contextualSpacing w:val="0"/>
                </w:pPr>
                <w:r w:rsidRPr="00CF1A49">
                  <w:t>It’s okay to brag about your GPA, awards, and honors. Feel free to summarize your coursework too.</w:t>
                </w:r>
              </w:p>
            </w:sdtContent>
          </w:sdt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A1352B" w:rsidP="00F61DF9">
            <w:pPr>
              <w:pStyle w:val="Heading3"/>
              <w:contextualSpacing w:val="0"/>
              <w:outlineLvl w:val="2"/>
            </w:pPr>
            <w:r>
              <w:t>2078</w:t>
            </w:r>
          </w:p>
          <w:p w:rsidR="00F61DF9" w:rsidRPr="00CF1A49" w:rsidRDefault="00A1352B" w:rsidP="00F61DF9">
            <w:pPr>
              <w:pStyle w:val="Heading2"/>
              <w:contextualSpacing w:val="0"/>
              <w:outlineLvl w:val="1"/>
            </w:pPr>
            <w:r>
              <w:t>+2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NABIN AUDHYOGIC KADAR BAHADUR RITA SECONDARY SCHOOL</w:t>
            </w:r>
          </w:p>
          <w:sdt>
            <w:sdtPr>
              <w:alias w:val="Enter education details 2:"/>
              <w:tag w:val="Enter education details 2:"/>
              <w:id w:val="-1806999294"/>
              <w:placeholder>
                <w:docPart w:val="81F6EEB9386B47DB8E294DD206D83AA3"/>
              </w:placeholder>
              <w:temporary/>
              <w:showingPlcHdr/>
              <w15:appearance w15:val="hidden"/>
            </w:sdtPr>
            <w:sdtEndPr/>
            <w:sdtContent>
              <w:p w:rsidR="00F61DF9" w:rsidRDefault="00F61DF9" w:rsidP="00F61DF9">
                <w:r w:rsidRPr="00CF1A49">
                  <w:t>It’s okay to brag about your GPA, awards, and honors. Feel free to summarize your coursework too.</w:t>
                </w:r>
              </w:p>
            </w:sdtContent>
          </w:sdt>
        </w:tc>
      </w:tr>
    </w:tbl>
    <w:sdt>
      <w:sdtPr>
        <w:alias w:val="Skills:"/>
        <w:tag w:val="Skills:"/>
        <w:id w:val="-1392877668"/>
        <w:placeholder>
          <w:docPart w:val="0504261E8EE34E1AB15C700EBDCE7BA0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A1352B" w:rsidP="006E1507">
            <w:pPr>
              <w:pStyle w:val="ListBullet"/>
              <w:contextualSpacing w:val="0"/>
            </w:pPr>
            <w:r>
              <w:t>Web Development</w:t>
            </w:r>
          </w:p>
          <w:p w:rsidR="001F4E6D" w:rsidRPr="006E1507" w:rsidRDefault="00A1352B" w:rsidP="00A1352B">
            <w:pPr>
              <w:pStyle w:val="ListBullet"/>
              <w:contextualSpacing w:val="0"/>
            </w:pPr>
            <w:r>
              <w:t>Basic Designing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A1352B" w:rsidP="006E1507">
            <w:pPr>
              <w:pStyle w:val="ListBullet"/>
              <w:contextualSpacing w:val="0"/>
            </w:pPr>
            <w:r>
              <w:t>Multitasking</w:t>
            </w:r>
          </w:p>
          <w:p w:rsidR="001E3120" w:rsidRPr="006E1507" w:rsidRDefault="00A1352B" w:rsidP="006E1507">
            <w:pPr>
              <w:pStyle w:val="ListBullet"/>
              <w:contextualSpacing w:val="0"/>
            </w:pPr>
            <w:r>
              <w:t>Communication</w:t>
            </w:r>
          </w:p>
          <w:p w:rsidR="001E3120" w:rsidRPr="006E1507" w:rsidRDefault="00A1352B" w:rsidP="00A1352B">
            <w:pPr>
              <w:pStyle w:val="ListBullet"/>
              <w:contextualSpacing w:val="0"/>
            </w:pPr>
            <w:r>
              <w:t>Decision Making</w:t>
            </w:r>
          </w:p>
        </w:tc>
      </w:tr>
    </w:tbl>
    <w:sdt>
      <w:sdtPr>
        <w:alias w:val="Activities:"/>
        <w:tag w:val="Activities:"/>
        <w:id w:val="1223332893"/>
        <w:placeholder>
          <w:docPart w:val="12D682AA4DD24C749AF524D9500E8A60"/>
        </w:placeholder>
        <w:temporary/>
        <w:showingPlcHdr/>
        <w15:appearance w15:val="hidden"/>
      </w:sdtPr>
      <w:sdtEndPr/>
      <w:sdtContent>
        <w:p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:rsidR="00B51D1B" w:rsidRPr="006E1507" w:rsidRDefault="00A1352B" w:rsidP="006E1507">
      <w:r>
        <w:t>NO ACTIVITIES FOR NOW.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80A" w:rsidRDefault="0072480A" w:rsidP="0068194B">
      <w:r>
        <w:separator/>
      </w:r>
    </w:p>
    <w:p w:rsidR="0072480A" w:rsidRDefault="0072480A"/>
    <w:p w:rsidR="0072480A" w:rsidRDefault="0072480A"/>
  </w:endnote>
  <w:endnote w:type="continuationSeparator" w:id="0">
    <w:p w:rsidR="0072480A" w:rsidRDefault="0072480A" w:rsidP="0068194B">
      <w:r>
        <w:continuationSeparator/>
      </w:r>
    </w:p>
    <w:p w:rsidR="0072480A" w:rsidRDefault="0072480A"/>
    <w:p w:rsidR="0072480A" w:rsidRDefault="007248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80A" w:rsidRDefault="0072480A" w:rsidP="0068194B">
      <w:r>
        <w:separator/>
      </w:r>
    </w:p>
    <w:p w:rsidR="0072480A" w:rsidRDefault="0072480A"/>
    <w:p w:rsidR="0072480A" w:rsidRDefault="0072480A"/>
  </w:footnote>
  <w:footnote w:type="continuationSeparator" w:id="0">
    <w:p w:rsidR="0072480A" w:rsidRDefault="0072480A" w:rsidP="0068194B">
      <w:r>
        <w:continuationSeparator/>
      </w:r>
    </w:p>
    <w:p w:rsidR="0072480A" w:rsidRDefault="0072480A"/>
    <w:p w:rsidR="0072480A" w:rsidRDefault="0072480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39FB6C0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52B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0A8B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480A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352B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9BF550-3E19-44C1-8D0E-6B8D34CBE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2FB60973CE5401E957B71EE180F1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C84AD-1E6E-49F4-80DA-5A6ED8A9440C}"/>
      </w:docPartPr>
      <w:docPartBody>
        <w:p w:rsidR="00000000" w:rsidRDefault="00DD73EF">
          <w:pPr>
            <w:pStyle w:val="F2FB60973CE5401E957B71EE180F1C93"/>
          </w:pPr>
          <w:r w:rsidRPr="00CF1A49">
            <w:t>·</w:t>
          </w:r>
        </w:p>
      </w:docPartBody>
    </w:docPart>
    <w:docPart>
      <w:docPartPr>
        <w:name w:val="6D3C906931554ABD8C1FCDCDADB39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6F289-CFFA-400B-9F2B-C7BF994615BA}"/>
      </w:docPartPr>
      <w:docPartBody>
        <w:p w:rsidR="00000000" w:rsidRDefault="00DD73EF">
          <w:pPr>
            <w:pStyle w:val="6D3C906931554ABD8C1FCDCDADB393D7"/>
          </w:pPr>
          <w:r w:rsidRPr="00CF1A49">
            <w:t>·</w:t>
          </w:r>
        </w:p>
      </w:docPartBody>
    </w:docPart>
    <w:docPart>
      <w:docPartPr>
        <w:name w:val="85CE8A96D863424EB37B19011F505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B77E6-CC94-42B4-80E9-9F1A6E890FA8}"/>
      </w:docPartPr>
      <w:docPartBody>
        <w:p w:rsidR="00000000" w:rsidRDefault="00DD73EF">
          <w:pPr>
            <w:pStyle w:val="85CE8A96D863424EB37B19011F505D1B"/>
          </w:pPr>
          <w:r w:rsidRPr="00CF1A49">
            <w:t>Education</w:t>
          </w:r>
        </w:p>
      </w:docPartBody>
    </w:docPart>
    <w:docPart>
      <w:docPartPr>
        <w:name w:val="B1AB68ABFA7C4270A2B96C29990E2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C1A5B-BA7C-459E-B870-D524034495B6}"/>
      </w:docPartPr>
      <w:docPartBody>
        <w:p w:rsidR="00000000" w:rsidRDefault="00DD73EF">
          <w:pPr>
            <w:pStyle w:val="B1AB68ABFA7C4270A2B96C29990E283D"/>
          </w:pPr>
          <w:r w:rsidRPr="00CF1A49">
            <w:t>It’s okay to brag about your GPA, awards, and honors. Feel free to summarize your coursework too.</w:t>
          </w:r>
        </w:p>
      </w:docPartBody>
    </w:docPart>
    <w:docPart>
      <w:docPartPr>
        <w:name w:val="81F6EEB9386B47DB8E294DD206D83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8A92D-1C39-464D-8CA5-322BA497CA7E}"/>
      </w:docPartPr>
      <w:docPartBody>
        <w:p w:rsidR="00000000" w:rsidRDefault="00DD73EF">
          <w:pPr>
            <w:pStyle w:val="81F6EEB9386B47DB8E294DD206D83AA3"/>
          </w:pPr>
          <w:r w:rsidRPr="00CF1A49">
            <w:t>It’s okay to brag about your GPA, awards, and honors. Feel free to summarize your coursework too.</w:t>
          </w:r>
        </w:p>
      </w:docPartBody>
    </w:docPart>
    <w:docPart>
      <w:docPartPr>
        <w:name w:val="0504261E8EE34E1AB15C700EBDCE7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148BC-DB29-48AF-BA0E-F5525D41AB2B}"/>
      </w:docPartPr>
      <w:docPartBody>
        <w:p w:rsidR="00000000" w:rsidRDefault="00DD73EF">
          <w:pPr>
            <w:pStyle w:val="0504261E8EE34E1AB15C700EBDCE7BA0"/>
          </w:pPr>
          <w:r w:rsidRPr="00CF1A49">
            <w:t>Skills</w:t>
          </w:r>
        </w:p>
      </w:docPartBody>
    </w:docPart>
    <w:docPart>
      <w:docPartPr>
        <w:name w:val="12D682AA4DD24C749AF524D9500E8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AE96C-107C-4B3A-9B93-117FAFBF5925}"/>
      </w:docPartPr>
      <w:docPartBody>
        <w:p w:rsidR="00000000" w:rsidRDefault="00DD73EF">
          <w:pPr>
            <w:pStyle w:val="12D682AA4DD24C749AF524D9500E8A60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3EF"/>
    <w:rsid w:val="00DD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E59D8432064E058CCAAFB000C41E2C">
    <w:name w:val="0AE59D8432064E058CCAAFB000C41E2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77AFDA5C87C4003A4F0FE7D04348FCF">
    <w:name w:val="977AFDA5C87C4003A4F0FE7D04348FCF"/>
  </w:style>
  <w:style w:type="paragraph" w:customStyle="1" w:styleId="49DCDA2530444913B4D15B82853D75C7">
    <w:name w:val="49DCDA2530444913B4D15B82853D75C7"/>
  </w:style>
  <w:style w:type="paragraph" w:customStyle="1" w:styleId="F2FB60973CE5401E957B71EE180F1C93">
    <w:name w:val="F2FB60973CE5401E957B71EE180F1C93"/>
  </w:style>
  <w:style w:type="paragraph" w:customStyle="1" w:styleId="D9EC63828B324890923BBAEC1AE92792">
    <w:name w:val="D9EC63828B324890923BBAEC1AE92792"/>
  </w:style>
  <w:style w:type="paragraph" w:customStyle="1" w:styleId="DF5329331D5C4EAD95A1F7E201D97C65">
    <w:name w:val="DF5329331D5C4EAD95A1F7E201D97C65"/>
  </w:style>
  <w:style w:type="paragraph" w:customStyle="1" w:styleId="6D3C906931554ABD8C1FCDCDADB393D7">
    <w:name w:val="6D3C906931554ABD8C1FCDCDADB393D7"/>
  </w:style>
  <w:style w:type="paragraph" w:customStyle="1" w:styleId="65E27B0B1FE14F0699B34139FB0987D0">
    <w:name w:val="65E27B0B1FE14F0699B34139FB0987D0"/>
  </w:style>
  <w:style w:type="paragraph" w:customStyle="1" w:styleId="8C550C7ED3D042378C831D2C1FC1FC92">
    <w:name w:val="8C550C7ED3D042378C831D2C1FC1FC92"/>
  </w:style>
  <w:style w:type="paragraph" w:customStyle="1" w:styleId="E95658F0D8214B58862C9A882854DDB8">
    <w:name w:val="E95658F0D8214B58862C9A882854DDB8"/>
  </w:style>
  <w:style w:type="paragraph" w:customStyle="1" w:styleId="E317698B991D4101B1C719DFFCF56917">
    <w:name w:val="E317698B991D4101B1C719DFFCF56917"/>
  </w:style>
  <w:style w:type="paragraph" w:customStyle="1" w:styleId="FBC04A98EC534CCFBFA100391C9E86D3">
    <w:name w:val="FBC04A98EC534CCFBFA100391C9E86D3"/>
  </w:style>
  <w:style w:type="paragraph" w:customStyle="1" w:styleId="32D953E7E462403F9487BF83C71099DE">
    <w:name w:val="32D953E7E462403F9487BF83C71099DE"/>
  </w:style>
  <w:style w:type="paragraph" w:customStyle="1" w:styleId="0B05EF9DF2E743CB96BD67306AF85332">
    <w:name w:val="0B05EF9DF2E743CB96BD67306AF85332"/>
  </w:style>
  <w:style w:type="paragraph" w:customStyle="1" w:styleId="E8093E2488E0448EB629CC8B23E5F95E">
    <w:name w:val="E8093E2488E0448EB629CC8B23E5F95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178A8B8F01440C4A3065E67DF5ADF27">
    <w:name w:val="4178A8B8F01440C4A3065E67DF5ADF27"/>
  </w:style>
  <w:style w:type="paragraph" w:customStyle="1" w:styleId="1CA924076BE348A4BFB3A62C68FE6446">
    <w:name w:val="1CA924076BE348A4BFB3A62C68FE6446"/>
  </w:style>
  <w:style w:type="paragraph" w:customStyle="1" w:styleId="F1016DF0C0AA45B7942654B2691D46D4">
    <w:name w:val="F1016DF0C0AA45B7942654B2691D46D4"/>
  </w:style>
  <w:style w:type="paragraph" w:customStyle="1" w:styleId="6DF8FB746BB04CAAA836FB3740830D5D">
    <w:name w:val="6DF8FB746BB04CAAA836FB3740830D5D"/>
  </w:style>
  <w:style w:type="paragraph" w:customStyle="1" w:styleId="BFA0AAE39ADE42DB9E862EBF930754C2">
    <w:name w:val="BFA0AAE39ADE42DB9E862EBF930754C2"/>
  </w:style>
  <w:style w:type="paragraph" w:customStyle="1" w:styleId="BF7A88F1004943B5BF69A089DCAA618A">
    <w:name w:val="BF7A88F1004943B5BF69A089DCAA618A"/>
  </w:style>
  <w:style w:type="paragraph" w:customStyle="1" w:styleId="B9D6C2AD099D40DCBD8B63B5741F694A">
    <w:name w:val="B9D6C2AD099D40DCBD8B63B5741F694A"/>
  </w:style>
  <w:style w:type="paragraph" w:customStyle="1" w:styleId="85CE8A96D863424EB37B19011F505D1B">
    <w:name w:val="85CE8A96D863424EB37B19011F505D1B"/>
  </w:style>
  <w:style w:type="paragraph" w:customStyle="1" w:styleId="66454FEED3FB4AE0827C75A5DA4667EC">
    <w:name w:val="66454FEED3FB4AE0827C75A5DA4667EC"/>
  </w:style>
  <w:style w:type="paragraph" w:customStyle="1" w:styleId="52C2EAA526DA42A5AB20661CB87C8A3B">
    <w:name w:val="52C2EAA526DA42A5AB20661CB87C8A3B"/>
  </w:style>
  <w:style w:type="paragraph" w:customStyle="1" w:styleId="2BE7F249915149BBB25EED17FF0FFF85">
    <w:name w:val="2BE7F249915149BBB25EED17FF0FFF85"/>
  </w:style>
  <w:style w:type="paragraph" w:customStyle="1" w:styleId="FA6D5353AEA34F16B406B19B37A9B625">
    <w:name w:val="FA6D5353AEA34F16B406B19B37A9B625"/>
  </w:style>
  <w:style w:type="paragraph" w:customStyle="1" w:styleId="B1AB68ABFA7C4270A2B96C29990E283D">
    <w:name w:val="B1AB68ABFA7C4270A2B96C29990E283D"/>
  </w:style>
  <w:style w:type="paragraph" w:customStyle="1" w:styleId="0A5A9B1953334F3885B12EE8C65E02CB">
    <w:name w:val="0A5A9B1953334F3885B12EE8C65E02CB"/>
  </w:style>
  <w:style w:type="paragraph" w:customStyle="1" w:styleId="B8C17B3A0C694162AFCEF68A7CE64ECD">
    <w:name w:val="B8C17B3A0C694162AFCEF68A7CE64ECD"/>
  </w:style>
  <w:style w:type="paragraph" w:customStyle="1" w:styleId="06ECECDC76974B079C6A584F3E1B5652">
    <w:name w:val="06ECECDC76974B079C6A584F3E1B5652"/>
  </w:style>
  <w:style w:type="paragraph" w:customStyle="1" w:styleId="927F3586C3B340A8A34A56788221C915">
    <w:name w:val="927F3586C3B340A8A34A56788221C915"/>
  </w:style>
  <w:style w:type="paragraph" w:customStyle="1" w:styleId="81F6EEB9386B47DB8E294DD206D83AA3">
    <w:name w:val="81F6EEB9386B47DB8E294DD206D83AA3"/>
  </w:style>
  <w:style w:type="paragraph" w:customStyle="1" w:styleId="0504261E8EE34E1AB15C700EBDCE7BA0">
    <w:name w:val="0504261E8EE34E1AB15C700EBDCE7BA0"/>
  </w:style>
  <w:style w:type="paragraph" w:customStyle="1" w:styleId="19C80DC2D71C40A2B1DEAEEE66FD19D8">
    <w:name w:val="19C80DC2D71C40A2B1DEAEEE66FD19D8"/>
  </w:style>
  <w:style w:type="paragraph" w:customStyle="1" w:styleId="B9ED931ED8F149E5AEF7062585A59E5E">
    <w:name w:val="B9ED931ED8F149E5AEF7062585A59E5E"/>
  </w:style>
  <w:style w:type="paragraph" w:customStyle="1" w:styleId="51D2D0A4C4F44FECB7E4C99459B179CB">
    <w:name w:val="51D2D0A4C4F44FECB7E4C99459B179CB"/>
  </w:style>
  <w:style w:type="paragraph" w:customStyle="1" w:styleId="B4759870C40A4ABF96C953904601EDD9">
    <w:name w:val="B4759870C40A4ABF96C953904601EDD9"/>
  </w:style>
  <w:style w:type="paragraph" w:customStyle="1" w:styleId="2A373D26B7634FD299A90C7A5CEA73AE">
    <w:name w:val="2A373D26B7634FD299A90C7A5CEA73AE"/>
  </w:style>
  <w:style w:type="paragraph" w:customStyle="1" w:styleId="12D682AA4DD24C749AF524D9500E8A60">
    <w:name w:val="12D682AA4DD24C749AF524D9500E8A60"/>
  </w:style>
  <w:style w:type="paragraph" w:customStyle="1" w:styleId="EEF5CAC064534AF48D5586DDEECB1B17">
    <w:name w:val="EEF5CAC064534AF48D5586DDEECB1B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19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2023-01-20T02:03:00Z</dcterms:created>
  <dcterms:modified xsi:type="dcterms:W3CDTF">2023-01-20T02:22:00Z</dcterms:modified>
  <cp:category/>
</cp:coreProperties>
</file>