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36" w:rsidRPr="003F36E1" w:rsidRDefault="00F47D04" w:rsidP="003F7405">
      <w:pPr>
        <w:pStyle w:val="Subtitle"/>
      </w:pPr>
      <w:r>
        <w:t>BUTWAL MULTIPLE CAMPUS</w:t>
      </w:r>
    </w:p>
    <w:p w:rsidR="00500E36" w:rsidRPr="00637172" w:rsidRDefault="00F47D04" w:rsidP="00637172">
      <w:pPr>
        <w:pStyle w:val="Heading1"/>
      </w:pPr>
      <w:r>
        <w:t>BUTWAL 10</w:t>
      </w:r>
      <w:proofErr w:type="gramStart"/>
      <w:r>
        <w:t>,RUPAHDEHI</w:t>
      </w:r>
      <w:proofErr w:type="gramEnd"/>
    </w:p>
    <w:p w:rsidR="00500E36" w:rsidRDefault="00F47D04" w:rsidP="00637172">
      <w:pPr>
        <w:pStyle w:val="Title"/>
      </w:pPr>
      <w:r>
        <w:t>MANISH GHIMIRE</w:t>
      </w:r>
    </w:p>
    <w:p w:rsidR="00500E36" w:rsidRDefault="001444E0" w:rsidP="00A91699">
      <w:sdt>
        <w:sdtPr>
          <w:alias w:val="Certificate description:"/>
          <w:tag w:val="Certificate description:"/>
          <w:id w:val="1826703404"/>
          <w:placeholder>
            <w:docPart w:val="02A0680AE39A446DA7E8B4823533F4BF"/>
          </w:placeholder>
          <w:temporary/>
          <w:showingPlcHdr/>
          <w15:appearance w15:val="hidden"/>
        </w:sdtPr>
        <w:sdtEndPr/>
        <w:sdtContent>
          <w:r w:rsidR="00500E36">
            <w:t>has successfully completed the required course of study approved by the Board of Education for the State of</w:t>
          </w:r>
        </w:sdtContent>
      </w:sdt>
      <w:r w:rsidR="00500E36">
        <w:t xml:space="preserve"> </w:t>
      </w:r>
      <w:sdt>
        <w:sdtPr>
          <w:alias w:val="Enter state:"/>
          <w:tag w:val="Enter state:"/>
          <w:id w:val="2146612294"/>
          <w:placeholder>
            <w:docPart w:val="7BAEAE06DD7E4BB6A4ACD235C06E80EA"/>
          </w:placeholder>
          <w:temporary/>
          <w:showingPlcHdr/>
          <w15:appearance w15:val="hidden"/>
        </w:sdtPr>
        <w:sdtEndPr/>
        <w:sdtContent>
          <w:r w:rsidR="00500E36">
            <w:t>State</w:t>
          </w:r>
        </w:sdtContent>
      </w:sdt>
      <w:r w:rsidR="00500E36">
        <w:t xml:space="preserve">, </w:t>
      </w:r>
      <w:sdt>
        <w:sdtPr>
          <w:alias w:val="Certificate description:"/>
          <w:tag w:val="Certificate description:"/>
          <w:id w:val="1350836817"/>
          <w:placeholder>
            <w:docPart w:val="3C908268B23C495F89F39F0D08419E12"/>
          </w:placeholder>
          <w:temporary/>
          <w:showingPlcHdr/>
          <w15:appearance w15:val="hidden"/>
        </w:sdtPr>
        <w:sdtEndPr/>
        <w:sdtContent>
          <w:r w:rsidR="00500E36">
            <w:t>and is therefore awarded this</w:t>
          </w:r>
        </w:sdtContent>
      </w:sdt>
    </w:p>
    <w:p w:rsidR="00500E36" w:rsidRDefault="00F47D04" w:rsidP="00637172">
      <w:pPr>
        <w:pStyle w:val="Title"/>
      </w:pPr>
      <w:r>
        <w:t>BCA</w:t>
      </w:r>
      <w:r w:rsidR="005E1BA0">
        <w:t xml:space="preserve"> </w:t>
      </w:r>
      <w:bookmarkStart w:id="0" w:name="_GoBack"/>
      <w:bookmarkEnd w:id="0"/>
    </w:p>
    <w:p w:rsidR="00500E36" w:rsidRDefault="00F47D04" w:rsidP="00150073">
      <w:r>
        <w:t>2023</w:t>
      </w:r>
      <w:r w:rsidR="00500E36">
        <w:t xml:space="preserve"> </w:t>
      </w:r>
      <w:r>
        <w:t>19</w:t>
      </w:r>
      <w:r w:rsidR="00500E36">
        <w:t xml:space="preserve"> </w:t>
      </w:r>
      <w:r>
        <w:t>04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4137"/>
        <w:gridCol w:w="3103"/>
        <w:gridCol w:w="4136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1444E0">
            <w:pPr>
              <w:pStyle w:val="Signature"/>
            </w:pPr>
            <w:sdt>
              <w:sdtPr>
                <w:alias w:val="Superintendent:"/>
                <w:tag w:val="Superintendent:"/>
                <w:id w:val="1107619633"/>
                <w:placeholder>
                  <w:docPart w:val="CF8722D1223640B0B0A1DCCA57B37EC7"/>
                </w:placeholder>
                <w:temporary/>
                <w:showingPlcHdr/>
                <w15:appearance w15:val="hidden"/>
              </w:sdtPr>
              <w:sdtEndPr/>
              <w:sdtContent>
                <w:r w:rsidR="00AC5AB3">
                  <w:t>Superintendent</w:t>
                </w:r>
              </w:sdtContent>
            </w:sdt>
          </w:p>
        </w:tc>
        <w:tc>
          <w:tcPr>
            <w:tcW w:w="2946" w:type="dxa"/>
            <w:vAlign w:val="bottom"/>
          </w:tcPr>
          <w:p w:rsidR="00A91699" w:rsidRPr="00A91699" w:rsidRDefault="00A91699" w:rsidP="00A91699">
            <w:pPr>
              <w:pStyle w:val="Seal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4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1699" w:rsidRDefault="00F47D04" w:rsidP="00A91699">
                                  <w:pPr>
                                    <w:pStyle w:val="Seal"/>
                                  </w:pPr>
                                  <w:r>
                                    <w:t>BKC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" o:spid="_x0000_s1026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" fillcolor="white [3212]" strokecolor="#444d26 [3215]" strokeweight="1pt">
                      <v:stroke joinstyle="miter"/>
                      <v:textbox>
                        <w:txbxContent>
                          <w:p w:rsidR="00A91699" w:rsidRDefault="00F47D04" w:rsidP="00A91699">
                            <w:pPr>
                              <w:pStyle w:val="Seal"/>
                            </w:pPr>
                            <w:r>
                              <w:t>BKC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sdt>
          <w:sdtPr>
            <w:alias w:val="Principal:"/>
            <w:tag w:val="Principal:"/>
            <w:id w:val="435034395"/>
            <w:placeholder>
              <w:docPart w:val="B5E7C62DE11747D0B3794D2A0B91409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927" w:type="dxa"/>
                <w:vAlign w:val="bottom"/>
              </w:tcPr>
              <w:p w:rsidR="0005145F" w:rsidRDefault="00AC5AB3">
                <w:pPr>
                  <w:pStyle w:val="Signature"/>
                </w:pPr>
                <w:r>
                  <w:t>Principal</w:t>
                </w:r>
              </w:p>
            </w:tc>
          </w:sdtContent>
        </w:sdt>
      </w:tr>
    </w:tbl>
    <w:p w:rsidR="00D47F75" w:rsidRDefault="00D47F75" w:rsidP="004411C1"/>
    <w:sectPr w:rsidR="00D47F75" w:rsidSect="00FF616D">
      <w:headerReference w:type="default" r:id="rId7"/>
      <w:footerReference w:type="default" r:id="rId8"/>
      <w:headerReference w:type="first" r:id="rId9"/>
      <w:pgSz w:w="15840" w:h="12240" w:orient="landscape" w:code="1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4E0" w:rsidRDefault="001444E0">
      <w:r>
        <w:separator/>
      </w:r>
    </w:p>
  </w:endnote>
  <w:endnote w:type="continuationSeparator" w:id="0">
    <w:p w:rsidR="001444E0" w:rsidRDefault="0014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7D0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4E0" w:rsidRDefault="001444E0">
      <w:r>
        <w:separator/>
      </w:r>
    </w:p>
  </w:footnote>
  <w:footnote w:type="continuationSeparator" w:id="0">
    <w:p w:rsidR="001444E0" w:rsidRDefault="001444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D70" w:rsidRDefault="00D47F7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6" name="Picture 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F75" w:rsidRDefault="00D47F7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7" name="Picture 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15882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12605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422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36E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5DA4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F4AB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305E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CE8DF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AB0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9ED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04"/>
    <w:rsid w:val="00015A24"/>
    <w:rsid w:val="0004165D"/>
    <w:rsid w:val="0005145F"/>
    <w:rsid w:val="00051A41"/>
    <w:rsid w:val="00053FAA"/>
    <w:rsid w:val="00097672"/>
    <w:rsid w:val="000D4F0E"/>
    <w:rsid w:val="001444E0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E1BA0"/>
    <w:rsid w:val="006038C7"/>
    <w:rsid w:val="00637172"/>
    <w:rsid w:val="00641DB0"/>
    <w:rsid w:val="00662788"/>
    <w:rsid w:val="0068461E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47D04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0199AF-B0C1-4B30-9581-46B5560F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Heading1">
    <w:name w:val="heading 1"/>
    <w:basedOn w:val="Normal"/>
    <w:link w:val="Heading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B3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gnature">
    <w:name w:val="Signature"/>
    <w:basedOn w:val="Normal"/>
    <w:link w:val="Signature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har">
    <w:name w:val="Signature Char"/>
    <w:basedOn w:val="DefaultParagraphFont"/>
    <w:link w:val="Signature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411C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411C1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6241"/>
  </w:style>
  <w:style w:type="paragraph" w:styleId="BlockText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2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241"/>
    <w:rPr>
      <w:color w:val="444D26" w:themeColor="text2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6241"/>
    <w:rPr>
      <w:color w:val="444D26" w:themeColor="tex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62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6241"/>
    <w:rPr>
      <w:color w:val="444D26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6241"/>
    <w:rPr>
      <w:color w:val="444D26" w:themeColor="text2"/>
      <w:sz w:val="28"/>
      <w:szCs w:val="28"/>
    </w:rPr>
  </w:style>
  <w:style w:type="table" w:styleId="ColorfulGrid">
    <w:name w:val="Colorful Grid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624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241"/>
    <w:rPr>
      <w:color w:val="444D26" w:themeColor="tex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241"/>
    <w:rPr>
      <w:b/>
      <w:bCs/>
      <w:color w:val="444D26" w:themeColor="text2"/>
      <w:szCs w:val="20"/>
    </w:rPr>
  </w:style>
  <w:style w:type="table" w:styleId="DarkList">
    <w:name w:val="Dark List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241"/>
  </w:style>
  <w:style w:type="character" w:customStyle="1" w:styleId="DateChar">
    <w:name w:val="Date Char"/>
    <w:basedOn w:val="DefaultParagraphFon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62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6241"/>
    <w:rPr>
      <w:color w:val="444D26" w:themeColor="text2"/>
      <w:sz w:val="28"/>
      <w:szCs w:val="28"/>
    </w:rPr>
  </w:style>
  <w:style w:type="character" w:styleId="Emphasis">
    <w:name w:val="Emphasis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241"/>
    <w:rPr>
      <w:color w:val="444D26" w:themeColor="tex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241"/>
    <w:rPr>
      <w:color w:val="444D26" w:themeColor="text2"/>
      <w:szCs w:val="20"/>
    </w:rPr>
  </w:style>
  <w:style w:type="table" w:styleId="GridTable1Light">
    <w:name w:val="Grid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Ind w:w="0" w:type="dxa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Ind w:w="0" w:type="dxa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Ind w:w="0" w:type="dxa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Ind w:w="0" w:type="dxa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Ind w:w="0" w:type="dxa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Ind w:w="0" w:type="dxa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Ind w:w="0" w:type="dxa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Ind w:w="0" w:type="dxa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Ind w:w="0" w:type="dxa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Ind w:w="0" w:type="dxa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D6241"/>
  </w:style>
  <w:style w:type="paragraph" w:styleId="HTMLAddress">
    <w:name w:val="HTML Address"/>
    <w:basedOn w:val="Normal"/>
    <w:link w:val="HTMLAddress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0141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Borders>
        <w:top w:val="single" w:sz="8" w:space="0" w:color="A5B592" w:themeColor="accent1"/>
        <w:bottom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Ind w:w="0" w:type="dxa"/>
      <w:tblBorders>
        <w:top w:val="single" w:sz="8" w:space="0" w:color="F3A447" w:themeColor="accent2"/>
        <w:bottom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Ind w:w="0" w:type="dxa"/>
      <w:tblBorders>
        <w:top w:val="single" w:sz="8" w:space="0" w:color="E7BC29" w:themeColor="accent3"/>
        <w:bottom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Ind w:w="0" w:type="dxa"/>
      <w:tblBorders>
        <w:top w:val="single" w:sz="8" w:space="0" w:color="D092A7" w:themeColor="accent4"/>
        <w:bottom w:val="single" w:sz="8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Ind w:w="0" w:type="dxa"/>
      <w:tblBorders>
        <w:top w:val="single" w:sz="8" w:space="0" w:color="9C85C0" w:themeColor="accent5"/>
        <w:bottom w:val="single" w:sz="8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Ind w:w="0" w:type="dxa"/>
      <w:tblBorders>
        <w:top w:val="single" w:sz="8" w:space="0" w:color="809EC2" w:themeColor="accent6"/>
        <w:bottom w:val="single" w:sz="8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6241"/>
  </w:style>
  <w:style w:type="paragraph" w:styleId="List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Borders>
        <w:top w:val="single" w:sz="4" w:space="0" w:color="A5B592" w:themeColor="accent1"/>
        <w:bottom w:val="single" w:sz="4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Ind w:w="0" w:type="dxa"/>
      <w:tblBorders>
        <w:top w:val="single" w:sz="4" w:space="0" w:color="F3A447" w:themeColor="accent2"/>
        <w:bottom w:val="single" w:sz="4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Ind w:w="0" w:type="dxa"/>
      <w:tblBorders>
        <w:top w:val="single" w:sz="4" w:space="0" w:color="E7BC29" w:themeColor="accent3"/>
        <w:bottom w:val="single" w:sz="4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Ind w:w="0" w:type="dxa"/>
      <w:tblBorders>
        <w:top w:val="single" w:sz="4" w:space="0" w:color="D092A7" w:themeColor="accent4"/>
        <w:bottom w:val="single" w:sz="4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Ind w:w="0" w:type="dxa"/>
      <w:tblBorders>
        <w:top w:val="single" w:sz="4" w:space="0" w:color="9C85C0" w:themeColor="accent5"/>
        <w:bottom w:val="single" w:sz="4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Ind w:w="0" w:type="dxa"/>
      <w:tblBorders>
        <w:top w:val="single" w:sz="4" w:space="0" w:color="809EC2" w:themeColor="accent6"/>
        <w:bottom w:val="single" w:sz="4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MediumGrid1">
    <w:name w:val="Medium Grid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B592" w:themeColor="accent1"/>
        <w:bottom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447" w:themeColor="accent2"/>
        <w:bottom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BC29" w:themeColor="accent3"/>
        <w:bottom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092A7" w:themeColor="accent4"/>
        <w:bottom w:val="single" w:sz="8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85C0" w:themeColor="accent5"/>
        <w:bottom w:val="single" w:sz="8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9EC2" w:themeColor="accent6"/>
        <w:bottom w:val="single" w:sz="8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2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241"/>
    <w:rPr>
      <w:color w:val="444D26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DD6241"/>
  </w:style>
  <w:style w:type="table" w:styleId="PlainTable1">
    <w:name w:val="Plain Table 1"/>
    <w:basedOn w:val="TableNormal"/>
    <w:uiPriority w:val="41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624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2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241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paragraph" w:styleId="Subtitle">
    <w:name w:val="Subtitle"/>
    <w:basedOn w:val="Normal"/>
    <w:link w:val="Subtitle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624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624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624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624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624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624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624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624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624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624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624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624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624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624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624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624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624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624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624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624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624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624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624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624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624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624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DD624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624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624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624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624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624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624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624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624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624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624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624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624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624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6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DD624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624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624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Diploma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A0680AE39A446DA7E8B4823533F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6430A-D2C0-41E8-8D6C-296727E2F83E}"/>
      </w:docPartPr>
      <w:docPartBody>
        <w:p w:rsidR="00000000" w:rsidRDefault="00E71893">
          <w:pPr>
            <w:pStyle w:val="02A0680AE39A446DA7E8B4823533F4BF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7BAEAE06DD7E4BB6A4ACD235C06E8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CD80-0DD5-4C91-8C55-88AC5EB7A813}"/>
      </w:docPartPr>
      <w:docPartBody>
        <w:p w:rsidR="00000000" w:rsidRDefault="00E71893">
          <w:pPr>
            <w:pStyle w:val="7BAEAE06DD7E4BB6A4ACD235C06E80EA"/>
          </w:pPr>
          <w:r>
            <w:t>State</w:t>
          </w:r>
        </w:p>
      </w:docPartBody>
    </w:docPart>
    <w:docPart>
      <w:docPartPr>
        <w:name w:val="3C908268B23C495F89F39F0D08419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C9BCC-3E65-4E10-AEE2-0E5A0A1C676E}"/>
      </w:docPartPr>
      <w:docPartBody>
        <w:p w:rsidR="00000000" w:rsidRDefault="00E71893">
          <w:pPr>
            <w:pStyle w:val="3C908268B23C495F89F39F0D08419E12"/>
          </w:pPr>
          <w:r>
            <w:t>and is therefore awarded this</w:t>
          </w:r>
        </w:p>
      </w:docPartBody>
    </w:docPart>
    <w:docPart>
      <w:docPartPr>
        <w:name w:val="CF8722D1223640B0B0A1DCCA57B37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7B28-4458-4B72-AFE3-86F7812879ED}"/>
      </w:docPartPr>
      <w:docPartBody>
        <w:p w:rsidR="00000000" w:rsidRDefault="00E71893">
          <w:pPr>
            <w:pStyle w:val="CF8722D1223640B0B0A1DCCA57B37EC7"/>
          </w:pPr>
          <w:r>
            <w:t>Superintendent</w:t>
          </w:r>
        </w:p>
      </w:docPartBody>
    </w:docPart>
    <w:docPart>
      <w:docPartPr>
        <w:name w:val="B5E7C62DE11747D0B3794D2A0B914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6304E-AEED-4F10-8B47-85A7D52AA3C6}"/>
      </w:docPartPr>
      <w:docPartBody>
        <w:p w:rsidR="00000000" w:rsidRDefault="00E71893">
          <w:pPr>
            <w:pStyle w:val="B5E7C62DE11747D0B3794D2A0B914097"/>
          </w:pPr>
          <w:r>
            <w:t>Principal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93"/>
    <w:rsid w:val="00E7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numPr>
        <w:ilvl w:val="1"/>
      </w:numPr>
      <w:spacing w:before="240" w:after="0" w:line="240" w:lineRule="auto"/>
      <w:jc w:val="center"/>
    </w:pPr>
    <w:rPr>
      <w:caps/>
      <w:color w:val="5A5A5A" w:themeColor="text1" w:themeTint="A5"/>
      <w:sz w:val="56"/>
      <w:lang w:eastAsia="ja-JP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5A5A5A" w:themeColor="text1" w:themeTint="A5"/>
      <w:sz w:val="56"/>
      <w:lang w:eastAsia="ja-JP"/>
    </w:rPr>
  </w:style>
  <w:style w:type="paragraph" w:customStyle="1" w:styleId="ECC70032B77743398366242B42AF86CE">
    <w:name w:val="ECC70032B77743398366242B42AF86CE"/>
  </w:style>
  <w:style w:type="paragraph" w:customStyle="1" w:styleId="ABC89A3ED8F84287B6E4069DBF11DADD">
    <w:name w:val="ABC89A3ED8F84287B6E4069DBF11DADD"/>
  </w:style>
  <w:style w:type="paragraph" w:customStyle="1" w:styleId="B5F9DA5EA55844A290B4B24468CE1E63">
    <w:name w:val="B5F9DA5EA55844A290B4B24468CE1E63"/>
  </w:style>
  <w:style w:type="paragraph" w:customStyle="1" w:styleId="02A0680AE39A446DA7E8B4823533F4BF">
    <w:name w:val="02A0680AE39A446DA7E8B4823533F4BF"/>
  </w:style>
  <w:style w:type="paragraph" w:customStyle="1" w:styleId="7BAEAE06DD7E4BB6A4ACD235C06E80EA">
    <w:name w:val="7BAEAE06DD7E4BB6A4ACD235C06E80EA"/>
  </w:style>
  <w:style w:type="paragraph" w:customStyle="1" w:styleId="3C908268B23C495F89F39F0D08419E12">
    <w:name w:val="3C908268B23C495F89F39F0D08419E12"/>
  </w:style>
  <w:style w:type="paragraph" w:customStyle="1" w:styleId="3E2A3D561F504940BD8B2257BA97EF45">
    <w:name w:val="3E2A3D561F504940BD8B2257BA97EF45"/>
  </w:style>
  <w:style w:type="paragraph" w:customStyle="1" w:styleId="263D3553A5CD4158979503E3D70F7646">
    <w:name w:val="263D3553A5CD4158979503E3D70F7646"/>
  </w:style>
  <w:style w:type="paragraph" w:customStyle="1" w:styleId="70C754F97D07411D90FA536D1A2EA7DF">
    <w:name w:val="70C754F97D07411D90FA536D1A2EA7DF"/>
  </w:style>
  <w:style w:type="paragraph" w:customStyle="1" w:styleId="2A7F90368F3E4F6895A99CD14E058870">
    <w:name w:val="2A7F90368F3E4F6895A99CD14E058870"/>
  </w:style>
  <w:style w:type="paragraph" w:customStyle="1" w:styleId="256C3F39E87443BB8B0B62F081A1B140">
    <w:name w:val="256C3F39E87443BB8B0B62F081A1B140"/>
  </w:style>
  <w:style w:type="paragraph" w:customStyle="1" w:styleId="CF8722D1223640B0B0A1DCCA57B37EC7">
    <w:name w:val="CF8722D1223640B0B0A1DCCA57B37EC7"/>
  </w:style>
  <w:style w:type="paragraph" w:customStyle="1" w:styleId="B5E7C62DE11747D0B3794D2A0B914097">
    <w:name w:val="B5E7C62DE11747D0B3794D2A0B914097"/>
  </w:style>
  <w:style w:type="paragraph" w:customStyle="1" w:styleId="E8F886DF3BBB4F1FAA54DA8D0230D545">
    <w:name w:val="E8F886DF3BBB4F1FAA54DA8D0230D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</cp:revision>
  <dcterms:created xsi:type="dcterms:W3CDTF">2023-01-23T02:08:00Z</dcterms:created>
  <dcterms:modified xsi:type="dcterms:W3CDTF">2023-01-23T02:13:00Z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